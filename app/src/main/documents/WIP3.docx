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 Report</w:t>
      </w:r>
    </w:p>
    <w:p>
      <w:pPr>
        <w:jc w:val="center"/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Major developments/breakthroughs(reference specific code please):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We changed to API 21 to solve our rendering problems. Rendering layouts in API 20 has been known to be problematic.</w:t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Major Challenges/setbacks( reference specific code please):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-Austins computer somehow finds a way to kill itself. 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-We were using API 20 which does not even render.</w:t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Any modifications to your specifications/release schedule: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Use layouts instead of libgdx.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Rebuild everything in layouts this week so we can move on.</w:t>
      </w:r>
    </w:p>
    <w:p>
      <w:pPr>
        <w:rPr>
          <w:spacing w:val="-3"/>
        </w:rPr>
      </w:pPr>
    </w:p>
    <w:p>
      <w:pPr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Description of your scratch/test program:</w:t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Describe the generic concept you needed to test out: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The concepts introduced by TheLazyTryHard.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fldChar w:fldCharType="begin"/>
      </w:r>
      <w:r>
        <w:rPr>
          <w:rFonts w:hint="default"/>
          <w:spacing w:val="-3"/>
          <w:lang w:val="en-US"/>
        </w:rPr>
        <w:instrText xml:space="preserve"> HYPERLINK "https://www.youtube.com/watch?v=rREw23TgHJ8&amp;list=PLvnXjBkwUhDEfjK1pqT8LsGWPyFuzO5Zu" </w:instrText>
      </w:r>
      <w:r>
        <w:rPr>
          <w:rFonts w:hint="default"/>
          <w:spacing w:val="-3"/>
          <w:lang w:val="en-US"/>
        </w:rPr>
        <w:fldChar w:fldCharType="separate"/>
      </w:r>
      <w:r>
        <w:rPr>
          <w:rStyle w:val="14"/>
          <w:rFonts w:hint="default"/>
          <w:spacing w:val="-3"/>
          <w:lang w:val="en-US"/>
        </w:rPr>
        <w:t>https://www.youtube.com/watch?v=rREw23TgHJ8&amp;list=PLvnXjBkwUhDEfjK1pqT8LsGWPyFuzO5Zu</w:t>
      </w:r>
      <w:r>
        <w:rPr>
          <w:rFonts w:hint="default"/>
          <w:spacing w:val="-3"/>
          <w:lang w:val="en-US"/>
        </w:rPr>
        <w:fldChar w:fldCharType="end"/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Describe the code and the lesson that you learned from it: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We learned how to bridge the gap between the java and xml files. </w:t>
      </w:r>
    </w:p>
    <w:p>
      <w:pPr>
        <w:rPr>
          <w:rFonts w:hint="default"/>
          <w:spacing w:val="-3"/>
          <w:lang w:val="en-US"/>
        </w:rPr>
      </w:pP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  <w:gridCol w:w="720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Criteria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Mark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Breakthroughs: Total amount of work is evident</w:t>
            </w: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Challenges: Your lack of breakthroughs are not from lack of effort. You show the many different attempts that did not work.</w:t>
            </w: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Documentation: Your journal is clear. Your code clearly links to the sources where you learned new techniques.</w:t>
            </w: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Scratch: You clearly isolated a concept that may or may not have been integrated into your main program.</w:t>
            </w: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</w:tr>
    </w:tbl>
    <w:p>
      <w:pPr>
        <w:jc w:val="center"/>
        <w:rPr>
          <w:spacing w:val="-3"/>
        </w:rPr>
      </w:pPr>
      <w:r>
        <w:rPr>
          <w:spacing w:val="-3"/>
        </w:rPr>
        <w:br w:type="page"/>
      </w:r>
      <w:bookmarkStart w:id="0" w:name="_GoBack"/>
      <w:bookmarkEnd w:id="0"/>
    </w:p>
    <w:p>
      <w:r>
        <w:rPr>
          <w:spacing w:val="-3"/>
        </w:rPr>
        <w:br w:type="page"/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abc</dc:creator>
  <cp:lastModifiedBy>abc</cp:lastModifiedBy>
  <dcterms:modified xsi:type="dcterms:W3CDTF">2014-12-02T17:52:49Z</dcterms:modified>
  <dc:title>Work in Progress Report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